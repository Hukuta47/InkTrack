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E49A7" w14:textId="77777777" w:rsidR="00B81F3F" w:rsidRPr="004E3DDB" w:rsidRDefault="00832C8A" w:rsidP="007A0584">
      <w:pPr>
        <w:pStyle w:val="20"/>
        <w:shd w:val="clear" w:color="auto" w:fill="auto"/>
        <w:spacing w:after="567" w:line="240" w:lineRule="auto"/>
        <w:ind w:left="6804" w:right="-23"/>
        <w:rPr>
          <w:rFonts w:ascii="Times New Roman" w:hAnsi="Times New Roman" w:cs="Times New Roman"/>
          <w:color w:val="000000"/>
          <w:lang w:eastAsia="ru-RU" w:bidi="ru-RU"/>
        </w:rPr>
      </w:pPr>
      <w:r w:rsidRPr="004E3DDB">
        <w:rPr>
          <w:rFonts w:ascii="Times New Roman" w:hAnsi="Times New Roman" w:cs="Times New Roman"/>
          <w:color w:val="000000"/>
          <w:lang w:eastAsia="ru-RU" w:bidi="ru-RU"/>
        </w:rPr>
        <w:t>Директору Г</w:t>
      </w:r>
      <w:r w:rsidR="007F6239" w:rsidRPr="004E3DDB">
        <w:rPr>
          <w:rFonts w:ascii="Times New Roman" w:hAnsi="Times New Roman" w:cs="Times New Roman"/>
          <w:color w:val="000000"/>
          <w:lang w:eastAsia="ru-RU" w:bidi="ru-RU"/>
        </w:rPr>
        <w:t>А</w:t>
      </w:r>
      <w:r w:rsidRPr="004E3DDB">
        <w:rPr>
          <w:rFonts w:ascii="Times New Roman" w:hAnsi="Times New Roman" w:cs="Times New Roman"/>
          <w:color w:val="000000"/>
          <w:lang w:eastAsia="ru-RU" w:bidi="ru-RU"/>
        </w:rPr>
        <w:t>ПОУ</w:t>
      </w:r>
      <w:r w:rsidRPr="004E3DDB">
        <w:rPr>
          <w:rFonts w:ascii="Times New Roman" w:hAnsi="Times New Roman" w:cs="Times New Roman"/>
          <w:color w:val="000000"/>
          <w:lang w:eastAsia="ru-RU" w:bidi="ru-RU"/>
        </w:rPr>
        <w:br/>
        <w:t>«Забайкальский горный колледж</w:t>
      </w:r>
      <w:r w:rsidRPr="004E3DDB">
        <w:rPr>
          <w:rFonts w:ascii="Times New Roman" w:hAnsi="Times New Roman" w:cs="Times New Roman"/>
          <w:color w:val="000000"/>
          <w:lang w:eastAsia="ru-RU" w:bidi="ru-RU"/>
        </w:rPr>
        <w:br/>
        <w:t xml:space="preserve">имени </w:t>
      </w:r>
      <w:proofErr w:type="gramStart"/>
      <w:r w:rsidRPr="004E3DDB">
        <w:rPr>
          <w:rFonts w:ascii="Times New Roman" w:hAnsi="Times New Roman" w:cs="Times New Roman"/>
          <w:color w:val="000000"/>
          <w:lang w:eastAsia="ru-RU" w:bidi="ru-RU"/>
        </w:rPr>
        <w:t>И.М.</w:t>
      </w:r>
      <w:proofErr w:type="gramEnd"/>
      <w:r w:rsidRPr="004E3DDB">
        <w:rPr>
          <w:rFonts w:ascii="Times New Roman" w:hAnsi="Times New Roman" w:cs="Times New Roman"/>
          <w:color w:val="000000"/>
          <w:lang w:eastAsia="ru-RU" w:bidi="ru-RU"/>
        </w:rPr>
        <w:t xml:space="preserve"> Агошкова»</w:t>
      </w:r>
      <w:r w:rsidR="00B81F3F" w:rsidRPr="004E3DDB">
        <w:rPr>
          <w:rFonts w:ascii="Times New Roman" w:hAnsi="Times New Roman" w:cs="Times New Roman"/>
          <w:color w:val="000000"/>
          <w:lang w:eastAsia="ru-RU" w:bidi="ru-RU"/>
        </w:rPr>
        <w:br/>
      </w:r>
      <w:proofErr w:type="gramStart"/>
      <w:r w:rsidRPr="004E3DDB">
        <w:rPr>
          <w:rFonts w:ascii="Times New Roman" w:hAnsi="Times New Roman" w:cs="Times New Roman"/>
          <w:color w:val="000000"/>
          <w:lang w:eastAsia="ru-RU" w:bidi="ru-RU"/>
        </w:rPr>
        <w:t>Н.В.</w:t>
      </w:r>
      <w:proofErr w:type="gramEnd"/>
      <w:r w:rsidRPr="004E3DDB">
        <w:rPr>
          <w:rFonts w:ascii="Times New Roman" w:hAnsi="Times New Roman" w:cs="Times New Roman"/>
          <w:color w:val="000000"/>
          <w:lang w:eastAsia="ru-RU" w:bidi="ru-RU"/>
        </w:rPr>
        <w:t xml:space="preserve"> Зыкову</w:t>
      </w:r>
      <w:r w:rsidR="00B81F3F" w:rsidRPr="004E3DDB">
        <w:rPr>
          <w:rFonts w:ascii="Times New Roman" w:hAnsi="Times New Roman" w:cs="Times New Roman"/>
          <w:color w:val="000000"/>
          <w:lang w:eastAsia="ru-RU" w:bidi="ru-RU"/>
        </w:rPr>
        <w:br/>
      </w:r>
      <w:r w:rsidRPr="004E3DDB">
        <w:rPr>
          <w:rFonts w:ascii="Times New Roman" w:hAnsi="Times New Roman" w:cs="Times New Roman"/>
          <w:color w:val="000000"/>
          <w:lang w:eastAsia="ru-RU" w:bidi="ru-RU"/>
        </w:rPr>
        <w:t xml:space="preserve">от </w:t>
      </w:r>
      <w:r w:rsidR="007A0584" w:rsidRPr="004E3DDB">
        <w:rPr>
          <w:rFonts w:ascii="Times New Roman" w:hAnsi="Times New Roman" w:cs="Times New Roman"/>
          <w:color w:val="000000"/>
          <w:lang w:eastAsia="ru-RU" w:bidi="ru-RU"/>
        </w:rPr>
        <w:t>&lt;</w:t>
      </w:r>
      <w:r w:rsidR="007A0584" w:rsidRPr="004E3DDB">
        <w:rPr>
          <w:rFonts w:ascii="Times New Roman" w:hAnsi="Times New Roman" w:cs="Times New Roman"/>
          <w:color w:val="000000"/>
          <w:lang w:val="en-US" w:eastAsia="ru-RU" w:bidi="ru-RU"/>
        </w:rPr>
        <w:t>FULL</w:t>
      </w:r>
      <w:r w:rsidR="004F7EB4" w:rsidRPr="004E3DDB">
        <w:rPr>
          <w:rFonts w:ascii="Times New Roman" w:hAnsi="Times New Roman" w:cs="Times New Roman"/>
          <w:color w:val="000000"/>
          <w:lang w:eastAsia="ru-RU" w:bidi="ru-RU"/>
        </w:rPr>
        <w:t>_</w:t>
      </w:r>
      <w:r w:rsidR="007A0584" w:rsidRPr="004E3DDB">
        <w:rPr>
          <w:rFonts w:ascii="Times New Roman" w:hAnsi="Times New Roman" w:cs="Times New Roman"/>
          <w:color w:val="000000"/>
          <w:lang w:val="en-US" w:eastAsia="ru-RU" w:bidi="ru-RU"/>
        </w:rPr>
        <w:t>NAME</w:t>
      </w:r>
      <w:r w:rsidR="007A0584" w:rsidRPr="004E3DDB">
        <w:rPr>
          <w:rFonts w:ascii="Times New Roman" w:hAnsi="Times New Roman" w:cs="Times New Roman"/>
          <w:color w:val="000000"/>
          <w:lang w:eastAsia="ru-RU" w:bidi="ru-RU"/>
        </w:rPr>
        <w:t>&gt;</w:t>
      </w:r>
    </w:p>
    <w:p w14:paraId="6F9C4057" w14:textId="77777777" w:rsidR="00832C8A" w:rsidRDefault="00832C8A" w:rsidP="00B81F3F">
      <w:pPr>
        <w:jc w:val="center"/>
        <w:rPr>
          <w:rFonts w:ascii="Times New Roman" w:hAnsi="Times New Roman" w:cs="Times New Roman"/>
          <w:sz w:val="32"/>
          <w:szCs w:val="32"/>
        </w:rPr>
      </w:pPr>
      <w:r w:rsidRPr="00832C8A">
        <w:rPr>
          <w:rFonts w:ascii="Times New Roman" w:hAnsi="Times New Roman" w:cs="Times New Roman"/>
          <w:sz w:val="32"/>
          <w:szCs w:val="32"/>
        </w:rPr>
        <w:t>Заявка</w:t>
      </w:r>
    </w:p>
    <w:p w14:paraId="585D3E0B" w14:textId="77777777" w:rsidR="00832C8A" w:rsidRPr="007A0584" w:rsidRDefault="00832C8A" w:rsidP="007A0584">
      <w:pPr>
        <w:spacing w:after="567"/>
        <w:jc w:val="both"/>
        <w:rPr>
          <w:rFonts w:ascii="Times New Roman" w:hAnsi="Times New Roman" w:cs="Times New Roman"/>
          <w:sz w:val="28"/>
          <w:szCs w:val="28"/>
        </w:rPr>
      </w:pPr>
      <w:r w:rsidRPr="00DD3DE7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Прошу произвести заправку картриджа</w:t>
      </w:r>
      <w:r w:rsidR="00B81F3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№</w:t>
      </w:r>
      <w:r w:rsidR="00B81F3F" w:rsidRPr="00B81F3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&lt;</w:t>
      </w:r>
      <w:r w:rsidR="00CB3C77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CARTRIDGE</w:t>
      </w:r>
      <w:r w:rsidR="00CB3C77" w:rsidRPr="00CB3C77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_</w:t>
      </w:r>
      <w:r w:rsidR="00B81F3F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NUMBER</w:t>
      </w:r>
      <w:r w:rsidR="00B81F3F" w:rsidRPr="00B81F3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&gt;</w:t>
      </w:r>
      <w:r w:rsidRPr="00DD3DE7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для принтера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&lt;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DEVICE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_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NAME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&gt; 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в кабинете 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&lt;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ROOM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_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NAME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&gt;. 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 картридже №</w:t>
      </w:r>
      <w:r w:rsidR="007A0584" w:rsidRPr="00B81F3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&lt;</w:t>
      </w:r>
      <w:r w:rsidR="00CB3C77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CARTRIDGE</w:t>
      </w:r>
      <w:r w:rsidR="00CB3C77" w:rsidRPr="00CB3C77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_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NUMBER</w:t>
      </w:r>
      <w:r w:rsidR="007A0584" w:rsidRPr="00B81F3F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&gt;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&lt;</w:t>
      </w:r>
      <w:r w:rsidR="007A0584">
        <w:rPr>
          <w:rFonts w:ascii="Times New Roman" w:hAnsi="Times New Roman" w:cs="Times New Roman"/>
          <w:color w:val="000000"/>
          <w:sz w:val="28"/>
          <w:szCs w:val="28"/>
          <w:lang w:val="en" w:eastAsia="ru-RU" w:bidi="ru-RU"/>
        </w:rPr>
        <w:t>SUGGESTION</w:t>
      </w:r>
      <w:r w:rsidR="007A0584" w:rsidRPr="007A0584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&gt;</w:t>
      </w:r>
    </w:p>
    <w:p w14:paraId="0C221054" w14:textId="77777777" w:rsidR="00124608" w:rsidRPr="007A0584" w:rsidRDefault="00B81F3F" w:rsidP="007A0584">
      <w:pPr>
        <w:tabs>
          <w:tab w:val="left" w:pos="10466"/>
        </w:tabs>
        <w:ind w:left="8222"/>
        <w:jc w:val="center"/>
        <w:rPr>
          <w:rFonts w:ascii="Times New Roman" w:hAnsi="Times New Roman" w:cs="Times New Roman"/>
          <w:sz w:val="28"/>
          <w:szCs w:val="28"/>
        </w:rPr>
      </w:pPr>
      <w:r w:rsidRPr="00B81F3F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B81F3F">
        <w:rPr>
          <w:rFonts w:ascii="Times New Roman" w:hAnsi="Times New Roman" w:cs="Times New Roman"/>
          <w:sz w:val="28"/>
          <w:szCs w:val="28"/>
        </w:rPr>
        <w:t>&gt;</w:t>
      </w:r>
      <w:r w:rsidRPr="00B81F3F">
        <w:rPr>
          <w:rFonts w:ascii="Times New Roman" w:hAnsi="Times New Roman" w:cs="Times New Roman"/>
          <w:sz w:val="28"/>
          <w:szCs w:val="28"/>
        </w:rPr>
        <w:br/>
      </w:r>
      <w:r w:rsidRPr="00B81F3F">
        <w:rPr>
          <w:rFonts w:ascii="Times New Roman" w:hAnsi="Times New Roman" w:cs="Times New Roman"/>
          <w:sz w:val="28"/>
          <w:szCs w:val="28"/>
        </w:rPr>
        <w:br/>
      </w:r>
      <w:r w:rsidR="007A0584" w:rsidRPr="00CB3C7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A0584">
        <w:rPr>
          <w:rFonts w:ascii="Times New Roman" w:hAnsi="Times New Roman" w:cs="Times New Roman"/>
          <w:sz w:val="28"/>
          <w:szCs w:val="28"/>
        </w:rPr>
        <w:br/>
      </w:r>
      <w:r w:rsidR="00124608" w:rsidRPr="00124608">
        <w:rPr>
          <w:rFonts w:ascii="Times New Roman" w:hAnsi="Times New Roman" w:cs="Times New Roman"/>
        </w:rPr>
        <w:t>подпись</w:t>
      </w:r>
    </w:p>
    <w:sectPr w:rsidR="00124608" w:rsidRPr="007A0584" w:rsidSect="00D740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97690"/>
    <w:multiLevelType w:val="hybridMultilevel"/>
    <w:tmpl w:val="86AA9B1E"/>
    <w:lvl w:ilvl="0" w:tplc="6E285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B80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CC2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E06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2A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90C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483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CB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A5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448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7FB"/>
    <w:rsid w:val="000D0FA7"/>
    <w:rsid w:val="00124608"/>
    <w:rsid w:val="00155140"/>
    <w:rsid w:val="001F2B01"/>
    <w:rsid w:val="0025070F"/>
    <w:rsid w:val="00290ABF"/>
    <w:rsid w:val="003265C6"/>
    <w:rsid w:val="004E3DDB"/>
    <w:rsid w:val="004F7EB4"/>
    <w:rsid w:val="00512DAA"/>
    <w:rsid w:val="005B2214"/>
    <w:rsid w:val="005B3F28"/>
    <w:rsid w:val="005C40E3"/>
    <w:rsid w:val="005D0060"/>
    <w:rsid w:val="00657D29"/>
    <w:rsid w:val="006C10AB"/>
    <w:rsid w:val="007A0584"/>
    <w:rsid w:val="007C3C88"/>
    <w:rsid w:val="007F6239"/>
    <w:rsid w:val="0080133F"/>
    <w:rsid w:val="00832C8A"/>
    <w:rsid w:val="008E537A"/>
    <w:rsid w:val="00962436"/>
    <w:rsid w:val="00A7051E"/>
    <w:rsid w:val="00A851F2"/>
    <w:rsid w:val="00A90B5C"/>
    <w:rsid w:val="00AA7DB0"/>
    <w:rsid w:val="00AB2998"/>
    <w:rsid w:val="00B30D5B"/>
    <w:rsid w:val="00B81F3F"/>
    <w:rsid w:val="00C31962"/>
    <w:rsid w:val="00C31D34"/>
    <w:rsid w:val="00CB3C77"/>
    <w:rsid w:val="00CE26CB"/>
    <w:rsid w:val="00CF2639"/>
    <w:rsid w:val="00D35077"/>
    <w:rsid w:val="00D652CB"/>
    <w:rsid w:val="00D74042"/>
    <w:rsid w:val="00DD3DE7"/>
    <w:rsid w:val="00DD6659"/>
    <w:rsid w:val="00E34A4E"/>
    <w:rsid w:val="00EC6ED0"/>
    <w:rsid w:val="00F407FB"/>
    <w:rsid w:val="00FA24AF"/>
    <w:rsid w:val="00FA3CB9"/>
    <w:rsid w:val="00FF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F412"/>
  <w15:chartTrackingRefBased/>
  <w15:docId w15:val="{D540FF31-AC5E-43E5-B0EF-1EC3AE5A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24A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6C10A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34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34A4E"/>
    <w:rPr>
      <w:rFonts w:ascii="Segoe UI" w:hAnsi="Segoe UI" w:cs="Segoe UI"/>
      <w:sz w:val="18"/>
      <w:szCs w:val="18"/>
    </w:rPr>
  </w:style>
  <w:style w:type="character" w:customStyle="1" w:styleId="2">
    <w:name w:val="Основной текст (2)_"/>
    <w:basedOn w:val="a0"/>
    <w:link w:val="20"/>
    <w:rsid w:val="00832C8A"/>
    <w:rPr>
      <w:rFonts w:ascii="Constantia" w:eastAsia="Constantia" w:hAnsi="Constantia" w:cs="Constantia"/>
      <w:sz w:val="24"/>
      <w:szCs w:val="2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32C8A"/>
    <w:pPr>
      <w:widowControl w:val="0"/>
      <w:shd w:val="clear" w:color="auto" w:fill="FFFFFF"/>
      <w:spacing w:after="300" w:line="312" w:lineRule="exact"/>
    </w:pPr>
    <w:rPr>
      <w:rFonts w:ascii="Constantia" w:eastAsia="Constantia" w:hAnsi="Constantia" w:cs="Constant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0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k\Desktop\Request%20replace%20cartrige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Request replace cartrige1.dotx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Зелтынь</dc:creator>
  <cp:keywords/>
  <dc:description/>
  <cp:lastModifiedBy>Никита Зелтынь</cp:lastModifiedBy>
  <cp:revision>2</cp:revision>
  <cp:lastPrinted>2019-07-02T01:44:00Z</cp:lastPrinted>
  <dcterms:created xsi:type="dcterms:W3CDTF">2025-07-16T01:01:00Z</dcterms:created>
  <dcterms:modified xsi:type="dcterms:W3CDTF">2025-07-16T01:07:00Z</dcterms:modified>
</cp:coreProperties>
</file>